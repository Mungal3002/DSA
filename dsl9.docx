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ED" w:rsidRDefault="00A5220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GROUP-D</w:t>
      </w:r>
    </w:p>
    <w:p w:rsidR="004325ED" w:rsidRDefault="004325ED">
      <w:pPr>
        <w:pStyle w:val="Standard"/>
        <w:jc w:val="center"/>
        <w:rPr>
          <w:b/>
          <w:bCs/>
          <w:sz w:val="22"/>
          <w:szCs w:val="22"/>
        </w:rPr>
      </w:pPr>
    </w:p>
    <w:p w:rsidR="004325ED" w:rsidRDefault="00A5220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EXPERIMENT NO : 09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AIM:A Dictionary stores keywords &amp;</w:t>
      </w:r>
      <w:r>
        <w:rPr>
          <w:b/>
          <w:bCs/>
          <w:sz w:val="22"/>
          <w:szCs w:val="22"/>
        </w:rPr>
        <w:t xml:space="preserve"> its meanings. Provide facility for adding new keywords,</w:t>
      </w: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deleting keywords, updating values of any entry. Provide facility to display whole data</w:t>
      </w: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sorted in ascending/ Descending order. Also find how many maximum comparisons may</w:t>
      </w: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require for finding any keywo</w:t>
      </w:r>
      <w:r>
        <w:rPr>
          <w:b/>
          <w:bCs/>
          <w:sz w:val="22"/>
          <w:szCs w:val="22"/>
        </w:rPr>
        <w:t>rd. Use Height balance tree and find the complexity for</w:t>
      </w: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finding a keyword</w:t>
      </w:r>
    </w:p>
    <w:p w:rsidR="004325ED" w:rsidRDefault="004325ED">
      <w:pPr>
        <w:pStyle w:val="Standard"/>
        <w:rPr>
          <w:b/>
          <w:bCs/>
          <w:sz w:val="22"/>
          <w:szCs w:val="22"/>
        </w:rPr>
      </w:pPr>
    </w:p>
    <w:p w:rsidR="007F6A06" w:rsidRDefault="007F6A06">
      <w:pPr>
        <w:pStyle w:val="Standard"/>
        <w:rPr>
          <w:b/>
          <w:bCs/>
          <w:sz w:val="22"/>
          <w:szCs w:val="22"/>
        </w:rPr>
      </w:pPr>
    </w:p>
    <w:p w:rsidR="004325ED" w:rsidRDefault="00A5220B">
      <w:pPr>
        <w:pStyle w:val="Standard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PROGRAM:</w:t>
      </w:r>
    </w:p>
    <w:p w:rsidR="004325ED" w:rsidRDefault="004325ED">
      <w:pPr>
        <w:pStyle w:val="Standard"/>
        <w:rPr>
          <w:b/>
          <w:bCs/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#include&lt;iostream&gt;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#include&lt;string.h&gt;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class dict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 *root,*node,*left,*right,*tree1;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string s1,s2;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int flag,flag1,flag2,flag3,cmp;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public: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flag=0,flag1=0,flag2=0,flag3=0,cmp=0;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root=NULL;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input();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create_root(dict*,dict*);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check_same(dict*,dict*);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input_display();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display(dict*);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input_remove(</w:t>
      </w:r>
      <w:r>
        <w:rPr>
          <w:sz w:val="22"/>
          <w:szCs w:val="22"/>
        </w:rPr>
        <w:t>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dict* remove(dict*,string);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dict* findmin(dict*);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input_find();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dict* find(dict*,string);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void input_update();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dict* update(dict*,string);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};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void dict::input()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node=new dict;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cout&lt;&lt;"\nEnter the keywor</w:t>
      </w:r>
      <w:r>
        <w:rPr>
          <w:sz w:val="22"/>
          <w:szCs w:val="22"/>
        </w:rPr>
        <w:t>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cin&gt;&gt;node-&gt;s1;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cout&lt;&lt;"Enter the meaning of the keyword:\n";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cin.ignore();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getline(cin,node-&gt;s2);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create_root(root,node);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void dict::create_root(dict *tree,dict *node1)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int i=0,result;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>char a[20],b[20];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if(root==NULL)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root=new dict;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root=node1;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root-&gt;left=NULL;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root-&gt;right=NULL;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cout&lt;&lt;"\nRoot node created successfully"&lt;&lt;endl;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return;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for(i=0;node1-&gt;s1[i]!='\0';i++)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a[i]=node1-&gt;s1[i];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for(i=0;tree-&gt;s1[i]!='\0';i++)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b[i]=tree-&gt;s1[i];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result=strcmp(b,a);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check_same(tree,node1);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if(flag==1)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cout&lt;&lt;"The word you entered already exists.\n";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flag=0;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if(result&gt;0)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if(tree-&gt;left!=NULL)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create_root(tree-&gt;</w:t>
      </w:r>
      <w:r>
        <w:rPr>
          <w:sz w:val="22"/>
          <w:szCs w:val="22"/>
        </w:rPr>
        <w:t>left,node1);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tree-&gt;left=node1;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(tree-&gt;left)-&gt;left=NULL;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(tree-&gt;left)-&gt;right=NULL;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cout&lt;&lt;"Node added to left of "&lt;&lt;tree-&gt;s1&lt;&lt;"\n";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else if(result&lt;0)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if(tree-&gt;right!=NULL)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create_root(tree-&gt;right,node1);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tree-</w:t>
      </w:r>
      <w:r>
        <w:rPr>
          <w:sz w:val="22"/>
          <w:szCs w:val="22"/>
        </w:rPr>
        <w:t>&gt;right=node1;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(tree-&gt;right)-&gt;left=NULL;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(tree-&gt;right)-&gt;right=NULL;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cout&lt;&lt;"Node added to right of "&lt;&lt;tree-&gt;s1&lt;&lt;"\n";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return;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void dict::check_same(dict *tree,dict *node1)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if(tree-&gt;s1==node1-&gt;s1)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flag=1;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else if(tree-&gt;s1&gt;node1-&gt;s1)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if(tree-&gt;left!=NULL)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check_same(tree-&gt;left,node1);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else if(tree-&gt;s1&lt;node1-&gt;s1)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if(</w:t>
      </w:r>
      <w:r>
        <w:rPr>
          <w:sz w:val="22"/>
          <w:szCs w:val="22"/>
        </w:rPr>
        <w:t>tree-&gt;right!=NULL)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check_same(tree-&gt;right,node1);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void dict::input_display()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if(root!=NULL)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cout&lt;&lt;"The words entered in the dictionary are:\n\n";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display(root);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cout</w:t>
      </w:r>
      <w:r>
        <w:rPr>
          <w:sz w:val="22"/>
          <w:szCs w:val="22"/>
        </w:rPr>
        <w:t>&lt;&lt;"\nThere are no words in the dictionary.\n";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void dict::display(dict *tree)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if(tree-&gt;left==NULL&amp;&amp;tree-&gt;right==NULL)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cout&lt;&lt;tree-&gt;s1&lt;&lt;" = "&lt;&lt;tree-&gt;s2&lt;&lt;"\n\n";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if(tree-&gt;left!=NULL)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display(tree-&gt;left);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cout&lt;&lt;tree-&gt;s1&lt;&lt;" = "&lt;&lt;tree-&gt;s2&lt;&lt;"\n\n";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if(tree-&gt;right!=NULL)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display(tree-&gt;right);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void dict::input_remove()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char 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if(root!=NULL)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cout&lt;&lt;"\nEnter a keyword to be deleted:\n";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cin&gt;&gt;s1;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remove(root,s1);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if(flag1==0)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cout&lt;&lt;"\nThe word '"&lt;&lt;s1&lt;&lt;"' has been deleted.\n";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flag1=0;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cout&lt;&lt;"\nThe</w:t>
      </w:r>
      <w:r>
        <w:rPr>
          <w:sz w:val="22"/>
          <w:szCs w:val="22"/>
        </w:rPr>
        <w:t>re are no words in the dictionary.\n";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dict* dict::remove(dict *tree,string 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dict *temp;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if(tree==NULL)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cout&lt;&lt;"\nWord not found.\n";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flag1=1;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else if(tree-&gt;s1&gt;s3)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tree-&gt;left=remove(tree-&gt;left,s3);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else if(tree-&gt;s1&lt;s3)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tree-&gt;right=remove(tree-&gt;right,s3);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if(tree-&gt;left==NULL&amp;&amp;tree-&gt;right==NULL)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delete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tree=NULL;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else if(tree-&gt;left==NULL)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temp=tree;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tree=tree-&gt;right;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delete temp;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else if(tree-&gt;right==NULL)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temp=tree;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tree=tree-&gt;left;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delete temp;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temp=findmin(tree-&gt;right);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tree=temp;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tree-&gt;right=remove(tree-&gt;right,temp-&gt;s1);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dict* dict::findmin(dict *tree)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while(tree-&gt;left!=</w:t>
      </w:r>
      <w:r>
        <w:rPr>
          <w:sz w:val="22"/>
          <w:szCs w:val="22"/>
        </w:rPr>
        <w:t>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tree=tree-&gt;left;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void dict::input_find()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flag2=0,cmp=0;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if(root!=NULL)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cout&lt;&lt;"\nEnter the keyword to be searched:\n";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cin&gt;&gt;s1;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find(root,s1);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if(flag2==0)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cout&lt;&lt;"Number of comparisons needed: "&lt;&lt;cmp&lt;&lt;"\n";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cmp=0;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cout&lt;&lt;"\nThere are no words in the dictionary.\n";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dict* dict::find(dict *tree,string 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if(tree==NULL)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cout&lt;&lt;"\nWord not fo</w:t>
      </w:r>
      <w:r>
        <w:rPr>
          <w:sz w:val="22"/>
          <w:szCs w:val="22"/>
        </w:rPr>
        <w:t>und.\n";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flag2=1;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flag3=1;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cmp=0;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if(tree-&gt;s1==s3)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cmp++;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cout&lt;&lt;"\nWord found.\n";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cout&lt;&lt;tree-&gt;s1&lt;&lt;": "&lt;&lt;tree-&gt;s2&lt;&lt;"\n";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tree1=tree;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else if(tree-&gt;s1&gt;s3)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cmp++;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find(tree-&gt;left,s3);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 if(tree-&gt;s1&lt;s3)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cmp++;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find(tree-&gt;right,s3);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void dict::input_update()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if(root!=NULL)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cout&lt;&lt;"\nEnter the keyword to be updated:\n";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cin&gt;&gt;s1;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update(root,s1);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else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cout&lt;&lt;"\nThere are no words in the dictionary.\n";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       dict* dict::update(dict *tree,string s3)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flag3=0;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find(tree,s3);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if(flag3==0)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cout&lt;&lt;"\nEnter the updated meaning of the keyword:\n";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cin.ignore();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getline(cin,tree1-&gt;s2);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cout&lt;&lt;"\nThe meaning of '"&lt;&lt;s3&lt;&lt;"' has been updated.\n";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return tree;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 xml:space="preserve">            int main()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int ch;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dict d;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do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cout&lt;&lt;"\n==========================================\n"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"\n********DICTIONARY***********:\n"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"\nEnter your choice:\n"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"1.Add new </w:t>
      </w:r>
      <w:r>
        <w:rPr>
          <w:sz w:val="22"/>
          <w:szCs w:val="22"/>
        </w:rPr>
        <w:t>keyword.\n"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"2.Display the contents of the Dictionary.\n"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"3.Delete a keyword.\n"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"4.Find a keyword.\n"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"5.Update the meaning of a keyword.\n"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"6.Exit.\n"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"===============================================\n";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cin&gt;&gt;ch;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switch(ch)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case 1:d.input();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case 2:d.input_display();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case 3:d.input_remove();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case 4:d.input_find();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case 5:d.input_update();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default:cout&lt;&lt;"\nPlease enter a valid option!\n";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break;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}while</w:t>
      </w:r>
      <w:r>
        <w:rPr>
          <w:sz w:val="22"/>
          <w:szCs w:val="22"/>
        </w:rPr>
        <w:t>(ch!=6);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0;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jspm@jspm-Vostro-3470:~$ c++ dict3.cpp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jspm@jspm-Vostro-3470:~$ ./a.out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2.Display the contents </w:t>
      </w:r>
      <w:r>
        <w:rPr>
          <w:sz w:val="22"/>
          <w:szCs w:val="22"/>
        </w:rPr>
        <w:t>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keyword: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meaning of the keyword: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false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Root node created successfully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</w:t>
      </w:r>
      <w:r>
        <w:rPr>
          <w:sz w:val="22"/>
          <w:szCs w:val="22"/>
        </w:rPr>
        <w:t>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keyword: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one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meaning of the keyword: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true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Node added to left of zero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The words entered in the dictionary are: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one = true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 = false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</w:t>
      </w:r>
      <w:r>
        <w:rPr>
          <w:sz w:val="22"/>
          <w:szCs w:val="22"/>
        </w:rPr>
        <w:t>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a keyword to be deleted: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one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The word 'one' has been deleted.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2.Display the contents of the </w:t>
      </w:r>
      <w:r>
        <w:rPr>
          <w:sz w:val="22"/>
          <w:szCs w:val="22"/>
        </w:rPr>
        <w:t>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The words entered in the dictionary are: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 = false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Enter the </w:t>
      </w:r>
      <w:r>
        <w:rPr>
          <w:sz w:val="22"/>
          <w:szCs w:val="22"/>
        </w:rPr>
        <w:t>keyword to be searched: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three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Word not found.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</w:t>
      </w:r>
      <w:r>
        <w:rPr>
          <w:sz w:val="22"/>
          <w:szCs w:val="22"/>
        </w:rPr>
        <w:t>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keyword to be updated: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Word found.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zero: false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the updated meaning of the keyword: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null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The meaning of 'zero' has been updated.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********DICTIONARY***********: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Enter your choice: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1.Add new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2.Display the contents of the Dictionary.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3.Delete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4.Find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5.Update the meaning of a keyword.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6.Exit.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</w:t>
      </w:r>
      <w:r>
        <w:rPr>
          <w:sz w:val="22"/>
          <w:szCs w:val="22"/>
        </w:rPr>
        <w:t>============================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The words entered in the dictionary are: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zero = null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==========================================</w:t>
      </w:r>
    </w:p>
    <w:p w:rsidR="004325ED" w:rsidRDefault="004325ED">
      <w:pPr>
        <w:pStyle w:val="Standard"/>
        <w:rPr>
          <w:sz w:val="22"/>
          <w:szCs w:val="22"/>
        </w:rPr>
      </w:pPr>
    </w:p>
    <w:p w:rsidR="004325ED" w:rsidRDefault="00A5220B">
      <w:pPr>
        <w:pStyle w:val="Standard"/>
      </w:pPr>
      <w:r>
        <w:rPr>
          <w:sz w:val="22"/>
          <w:szCs w:val="22"/>
        </w:rPr>
        <w:t xml:space="preserve">                        </w:t>
      </w:r>
    </w:p>
    <w:sectPr w:rsidR="004325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0B" w:rsidRDefault="00A5220B">
      <w:r>
        <w:separator/>
      </w:r>
    </w:p>
  </w:endnote>
  <w:endnote w:type="continuationSeparator" w:id="0">
    <w:p w:rsidR="00A5220B" w:rsidRDefault="00A5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0B" w:rsidRDefault="00A5220B">
      <w:r>
        <w:rPr>
          <w:color w:val="000000"/>
        </w:rPr>
        <w:separator/>
      </w:r>
    </w:p>
  </w:footnote>
  <w:footnote w:type="continuationSeparator" w:id="0">
    <w:p w:rsidR="00A5220B" w:rsidRDefault="00A52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25ED"/>
    <w:rsid w:val="004325ED"/>
    <w:rsid w:val="007F6A06"/>
    <w:rsid w:val="00A5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D2A52-FED8-4896-84BC-CCCFD139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3</cp:revision>
  <dcterms:created xsi:type="dcterms:W3CDTF">2024-02-29T14:58:00Z</dcterms:created>
  <dcterms:modified xsi:type="dcterms:W3CDTF">2024-02-29T14:59:00Z</dcterms:modified>
</cp:coreProperties>
</file>